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E74CC" w14:textId="77777777" w:rsidR="00122C83" w:rsidRPr="00122C83" w:rsidRDefault="00122C83" w:rsidP="004C60E7"/>
    <w:p w14:paraId="6483A839" w14:textId="77777777" w:rsidR="00122C83" w:rsidRPr="00122C83" w:rsidRDefault="00122C83" w:rsidP="00122C83"/>
    <w:p w14:paraId="29D98520" w14:textId="77777777" w:rsidR="00122C83" w:rsidRPr="00122C83" w:rsidRDefault="00122C83" w:rsidP="00122C83"/>
    <w:p w14:paraId="18D4DE1D" w14:textId="77777777" w:rsidR="00122C83" w:rsidRPr="00122C83" w:rsidRDefault="00122C83" w:rsidP="00122C83"/>
    <w:p w14:paraId="3959CEEF" w14:textId="77777777" w:rsidR="00122C83" w:rsidRPr="00122C83" w:rsidRDefault="00122C83" w:rsidP="00122C83"/>
    <w:p w14:paraId="45647CD8" w14:textId="77777777" w:rsidR="00122C83" w:rsidRDefault="00122C83" w:rsidP="00122C83"/>
    <w:p w14:paraId="3B163207" w14:textId="77777777" w:rsidR="006155FC" w:rsidRDefault="006155FC" w:rsidP="00122C83"/>
    <w:p w14:paraId="5D89FBED" w14:textId="77777777" w:rsidR="006155FC" w:rsidRDefault="006155FC" w:rsidP="00122C83"/>
    <w:p w14:paraId="11929495" w14:textId="77777777" w:rsidR="00122C83" w:rsidRDefault="00122C83" w:rsidP="00122C83"/>
    <w:p w14:paraId="3F5AD7AB" w14:textId="4B14DEA2" w:rsidR="006155FC" w:rsidRPr="006155FC" w:rsidRDefault="00CB4278" w:rsidP="006155FC">
      <w:pPr>
        <w:pStyle w:val="Titel"/>
        <w:spacing w:line="276" w:lineRule="auto"/>
      </w:pPr>
      <w:r>
        <w:t>Nordwind - Tool</w:t>
      </w:r>
    </w:p>
    <w:p w14:paraId="1B109629" w14:textId="46A1379C" w:rsidR="008B6080" w:rsidRPr="008B6080" w:rsidRDefault="00CB4278" w:rsidP="008B6080">
      <w:pPr>
        <w:pStyle w:val="Untertitel"/>
        <w:sectPr w:rsidR="008B6080" w:rsidRPr="008B6080" w:rsidSect="008B6080">
          <w:headerReference w:type="first" r:id="rId8"/>
          <w:footerReference w:type="first" r:id="rId9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  <w:r>
        <w:t>Dokumentation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eastAsia="en-US"/>
        </w:rPr>
        <w:id w:val="1588957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5D70F8" w14:textId="77777777" w:rsidR="00F46C8B" w:rsidRDefault="00F46C8B">
          <w:pPr>
            <w:pStyle w:val="Inhaltsverzeichnisberschrift"/>
          </w:pPr>
          <w:r>
            <w:t>Inhalt</w:t>
          </w:r>
        </w:p>
        <w:p w14:paraId="29C3BE46" w14:textId="77777777" w:rsidR="00056E30" w:rsidRPr="00784A9C" w:rsidRDefault="00D62B83" w:rsidP="00AC2817">
          <w:pPr>
            <w:sectPr w:rsidR="00056E30" w:rsidRPr="00784A9C" w:rsidSect="002320B3">
              <w:footerReference w:type="first" r:id="rId10"/>
              <w:pgSz w:w="11906" w:h="16838"/>
              <w:pgMar w:top="1417" w:right="1417" w:bottom="1134" w:left="1417" w:header="708" w:footer="708" w:gutter="0"/>
              <w:cols w:space="708"/>
              <w:titlePg/>
              <w:docGrid w:linePitch="360"/>
            </w:sect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46C8B">
            <w:rPr>
              <w:b/>
              <w:bCs/>
              <w:noProof/>
            </w:rPr>
            <w:t>Es wurden keine Einträge für das Inhaltsverzeichnis gefunden.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56757A6" w14:textId="77777777" w:rsidR="00784A9C" w:rsidRDefault="001C2868" w:rsidP="001C2868">
      <w:pPr>
        <w:pStyle w:val="1num"/>
      </w:pPr>
      <w:r>
        <w:lastRenderedPageBreak/>
        <w:t>Projektplanung</w:t>
      </w:r>
    </w:p>
    <w:p w14:paraId="789A5B6F" w14:textId="77777777" w:rsidR="001C2868" w:rsidRDefault="001C2868" w:rsidP="001C2868">
      <w:pPr>
        <w:pStyle w:val="2num"/>
      </w:pPr>
      <w:r>
        <w:t>Softwarebeschreibung</w:t>
      </w:r>
    </w:p>
    <w:p w14:paraId="09339FAD" w14:textId="1C0E4A5E" w:rsidR="001A6604" w:rsidRPr="001A6604" w:rsidRDefault="001C2868" w:rsidP="001A6604">
      <w:pPr>
        <w:pStyle w:val="2num"/>
      </w:pPr>
      <w:r>
        <w:t>Angestrebte Funktionen</w:t>
      </w:r>
    </w:p>
    <w:p w14:paraId="669376E3" w14:textId="77777777" w:rsidR="001C2868" w:rsidRDefault="001C2868" w:rsidP="001C2868">
      <w:pPr>
        <w:pStyle w:val="2num"/>
      </w:pPr>
      <w:r>
        <w:t>GUI – Design</w:t>
      </w:r>
    </w:p>
    <w:p w14:paraId="4244DE19" w14:textId="77777777" w:rsidR="001C2868" w:rsidRDefault="001C2868" w:rsidP="001C2868">
      <w:pPr>
        <w:pStyle w:val="1num"/>
      </w:pPr>
      <w:r>
        <w:t>Projektrealisierung</w:t>
      </w:r>
    </w:p>
    <w:p w14:paraId="670933AE" w14:textId="17C0257F" w:rsidR="001C2868" w:rsidRDefault="001A6604" w:rsidP="001C2868">
      <w:pPr>
        <w:pStyle w:val="2num"/>
      </w:pPr>
      <w:r>
        <w:t>Umsetzung der Funktionen</w:t>
      </w:r>
      <w:bookmarkStart w:id="0" w:name="_GoBack"/>
      <w:bookmarkEnd w:id="0"/>
    </w:p>
    <w:p w14:paraId="671088CE" w14:textId="77777777" w:rsidR="001C2868" w:rsidRDefault="001C2868" w:rsidP="001C2868">
      <w:pPr>
        <w:pStyle w:val="2num"/>
      </w:pPr>
      <w:r>
        <w:t>UML – Diagramm</w:t>
      </w:r>
    </w:p>
    <w:p w14:paraId="005D2493" w14:textId="77777777" w:rsidR="001C2868" w:rsidRPr="001C2868" w:rsidRDefault="001C2868" w:rsidP="001C2868">
      <w:pPr>
        <w:pStyle w:val="2num"/>
      </w:pPr>
      <w:r>
        <w:t>Screenshots der GUI</w:t>
      </w:r>
    </w:p>
    <w:p w14:paraId="1050D7CC" w14:textId="77777777" w:rsidR="001C2868" w:rsidRPr="001C2868" w:rsidRDefault="001C2868" w:rsidP="001C2868"/>
    <w:sectPr w:rsidR="001C2868" w:rsidRPr="001C2868" w:rsidSect="004707C2">
      <w:footerReference w:type="first" r:id="rId11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3E119" w14:textId="77777777" w:rsidR="00D62B83" w:rsidRDefault="00D62B83" w:rsidP="00DC4E59">
      <w:r>
        <w:separator/>
      </w:r>
    </w:p>
  </w:endnote>
  <w:endnote w:type="continuationSeparator" w:id="0">
    <w:p w14:paraId="71FFDEBE" w14:textId="77777777" w:rsidR="00D62B83" w:rsidRDefault="00D62B83" w:rsidP="00DC4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C3D04" w14:textId="0ED12758" w:rsidR="008B6080" w:rsidRDefault="008B6080">
    <w:pPr>
      <w:pStyle w:val="Fuzeile"/>
    </w:pP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1A6604">
      <w:rPr>
        <w:noProof/>
      </w:rPr>
      <w:t>16.10.2019</w:t>
    </w:r>
    <w:r>
      <w:fldChar w:fldCharType="end"/>
    </w:r>
    <w:r>
      <w:tab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t xml:space="preserve"> von </w:t>
    </w:r>
    <w:fldSimple w:instr=" NUMPAGES   \* MERGEFORMAT ">
      <w:r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096A6" w14:textId="77777777" w:rsidR="00850550" w:rsidRDefault="0085055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337E8" w14:textId="3F3E562B" w:rsidR="009B3FD6" w:rsidRDefault="00D62B83">
    <w:pPr>
      <w:pStyle w:val="Fuzeile"/>
    </w:pPr>
    <w:sdt>
      <w:sdtPr>
        <w:alias w:val="Autor"/>
        <w:tag w:val=""/>
        <w:id w:val="110409624"/>
        <w:placeholder>
          <w:docPart w:val="5CBACA58B9B84F6698E74BA7A460622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73AC5">
          <w:t>Julian Krieger</w:t>
        </w:r>
      </w:sdtContent>
    </w:sdt>
    <w:r w:rsidR="009B3FD6">
      <w:tab/>
    </w:r>
    <w:r w:rsidR="009B3FD6">
      <w:fldChar w:fldCharType="begin"/>
    </w:r>
    <w:r w:rsidR="009B3FD6">
      <w:instrText xml:space="preserve"> TIME \@ "dd.MM.yyyy" </w:instrText>
    </w:r>
    <w:r w:rsidR="009B3FD6">
      <w:fldChar w:fldCharType="separate"/>
    </w:r>
    <w:r w:rsidR="001A6604">
      <w:rPr>
        <w:noProof/>
      </w:rPr>
      <w:t>16.10.2019</w:t>
    </w:r>
    <w:r w:rsidR="009B3FD6">
      <w:fldChar w:fldCharType="end"/>
    </w:r>
    <w:r w:rsidR="009B3FD6">
      <w:tab/>
    </w:r>
    <w:r w:rsidR="009B3FD6">
      <w:fldChar w:fldCharType="begin"/>
    </w:r>
    <w:r w:rsidR="009B3FD6">
      <w:instrText>PAGE   \* MERGEFORMAT</w:instrText>
    </w:r>
    <w:r w:rsidR="009B3FD6">
      <w:fldChar w:fldCharType="separate"/>
    </w:r>
    <w:r w:rsidR="009B3FD6">
      <w:t>1</w:t>
    </w:r>
    <w:r w:rsidR="009B3FD6">
      <w:fldChar w:fldCharType="end"/>
    </w:r>
    <w:r w:rsidR="009B3FD6">
      <w:t xml:space="preserve"> von </w:t>
    </w:r>
    <w:r w:rsidR="009B3FD6">
      <w:fldChar w:fldCharType="begin"/>
    </w:r>
    <w:r w:rsidR="009B3FD6">
      <w:instrText xml:space="preserve"> </w:instrText>
    </w:r>
    <w:r w:rsidR="00F822D6">
      <w:instrText xml:space="preserve">= </w:instrText>
    </w:r>
    <w:r w:rsidR="00F822D6">
      <w:fldChar w:fldCharType="begin"/>
    </w:r>
    <w:r w:rsidR="00F822D6">
      <w:instrText xml:space="preserve"> </w:instrText>
    </w:r>
    <w:r w:rsidR="00EA6ED6">
      <w:instrText>NUMPAGES</w:instrText>
    </w:r>
    <w:r w:rsidR="009B3FD6">
      <w:instrText xml:space="preserve"> </w:instrText>
    </w:r>
    <w:r w:rsidR="00F822D6">
      <w:instrText xml:space="preserve"> </w:instrText>
    </w:r>
    <w:r w:rsidR="00F822D6">
      <w:fldChar w:fldCharType="separate"/>
    </w:r>
    <w:r w:rsidR="001A6604">
      <w:rPr>
        <w:noProof/>
      </w:rPr>
      <w:instrText>3</w:instrText>
    </w:r>
    <w:r w:rsidR="00F822D6">
      <w:fldChar w:fldCharType="end"/>
    </w:r>
    <w:r w:rsidR="00F822D6">
      <w:instrText xml:space="preserve"> -</w:instrText>
    </w:r>
    <w:r w:rsidR="00CD0341">
      <w:instrText>2</w:instrText>
    </w:r>
    <w:r w:rsidR="00F822D6">
      <w:instrText xml:space="preserve"> </w:instrText>
    </w:r>
    <w:r w:rsidR="009B3FD6">
      <w:fldChar w:fldCharType="separate"/>
    </w:r>
    <w:r w:rsidR="001A6604">
      <w:rPr>
        <w:noProof/>
      </w:rPr>
      <w:t>1</w:t>
    </w:r>
    <w:r w:rsidR="009B3F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BEDCB" w14:textId="77777777" w:rsidR="00D62B83" w:rsidRDefault="00D62B83" w:rsidP="00DC4E59">
      <w:r>
        <w:separator/>
      </w:r>
    </w:p>
  </w:footnote>
  <w:footnote w:type="continuationSeparator" w:id="0">
    <w:p w14:paraId="442832E2" w14:textId="77777777" w:rsidR="00D62B83" w:rsidRDefault="00D62B83" w:rsidP="00DC4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el"/>
      <w:tag w:val=""/>
      <w:id w:val="-920481578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C1753D9" w14:textId="549BE38D" w:rsidR="00F822D6" w:rsidRDefault="000C7602">
        <w:pPr>
          <w:pStyle w:val="Kopfzeile"/>
        </w:pPr>
        <w:r>
          <w:t>Nordwind Tool - Dokumentation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F096B"/>
    <w:multiLevelType w:val="hybridMultilevel"/>
    <w:tmpl w:val="8F7E7C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7478B"/>
    <w:multiLevelType w:val="multilevel"/>
    <w:tmpl w:val="2CA4D52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09595348"/>
    <w:multiLevelType w:val="hybridMultilevel"/>
    <w:tmpl w:val="6794EEFA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B1226"/>
    <w:multiLevelType w:val="multilevel"/>
    <w:tmpl w:val="DB480A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A9B5D35"/>
    <w:multiLevelType w:val="hybridMultilevel"/>
    <w:tmpl w:val="FE081F04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149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E105D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3CF019D"/>
    <w:multiLevelType w:val="multilevel"/>
    <w:tmpl w:val="6FA45D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1E30CFB"/>
    <w:multiLevelType w:val="multilevel"/>
    <w:tmpl w:val="AA4E2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2B39F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39B729D"/>
    <w:multiLevelType w:val="multilevel"/>
    <w:tmpl w:val="A9107C4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3BF4522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0F10DAB"/>
    <w:multiLevelType w:val="hybridMultilevel"/>
    <w:tmpl w:val="33BCFB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91C32"/>
    <w:multiLevelType w:val="multilevel"/>
    <w:tmpl w:val="CB180FB8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25E3FA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B251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3D39D5"/>
    <w:multiLevelType w:val="hybridMultilevel"/>
    <w:tmpl w:val="D9B69836"/>
    <w:lvl w:ilvl="0" w:tplc="C65AF084">
      <w:start w:val="1"/>
      <w:numFmt w:val="decimal"/>
      <w:lvlText w:val="%1."/>
      <w:lvlJc w:val="left"/>
      <w:pPr>
        <w:ind w:left="947" w:hanging="360"/>
      </w:pPr>
    </w:lvl>
    <w:lvl w:ilvl="1" w:tplc="04070019" w:tentative="1">
      <w:start w:val="1"/>
      <w:numFmt w:val="lowerLetter"/>
      <w:lvlText w:val="%2."/>
      <w:lvlJc w:val="left"/>
      <w:pPr>
        <w:ind w:left="1667" w:hanging="360"/>
      </w:pPr>
    </w:lvl>
    <w:lvl w:ilvl="2" w:tplc="0407001B" w:tentative="1">
      <w:start w:val="1"/>
      <w:numFmt w:val="lowerRoman"/>
      <w:lvlText w:val="%3."/>
      <w:lvlJc w:val="right"/>
      <w:pPr>
        <w:ind w:left="2387" w:hanging="180"/>
      </w:pPr>
    </w:lvl>
    <w:lvl w:ilvl="3" w:tplc="0407000F" w:tentative="1">
      <w:start w:val="1"/>
      <w:numFmt w:val="decimal"/>
      <w:lvlText w:val="%4."/>
      <w:lvlJc w:val="left"/>
      <w:pPr>
        <w:ind w:left="3107" w:hanging="360"/>
      </w:pPr>
    </w:lvl>
    <w:lvl w:ilvl="4" w:tplc="04070019" w:tentative="1">
      <w:start w:val="1"/>
      <w:numFmt w:val="lowerLetter"/>
      <w:lvlText w:val="%5."/>
      <w:lvlJc w:val="left"/>
      <w:pPr>
        <w:ind w:left="3827" w:hanging="360"/>
      </w:pPr>
    </w:lvl>
    <w:lvl w:ilvl="5" w:tplc="0407001B" w:tentative="1">
      <w:start w:val="1"/>
      <w:numFmt w:val="lowerRoman"/>
      <w:lvlText w:val="%6."/>
      <w:lvlJc w:val="right"/>
      <w:pPr>
        <w:ind w:left="4547" w:hanging="180"/>
      </w:pPr>
    </w:lvl>
    <w:lvl w:ilvl="6" w:tplc="0407000F" w:tentative="1">
      <w:start w:val="1"/>
      <w:numFmt w:val="decimal"/>
      <w:lvlText w:val="%7."/>
      <w:lvlJc w:val="left"/>
      <w:pPr>
        <w:ind w:left="5267" w:hanging="360"/>
      </w:pPr>
    </w:lvl>
    <w:lvl w:ilvl="7" w:tplc="04070019" w:tentative="1">
      <w:start w:val="1"/>
      <w:numFmt w:val="lowerLetter"/>
      <w:lvlText w:val="%8."/>
      <w:lvlJc w:val="left"/>
      <w:pPr>
        <w:ind w:left="5987" w:hanging="360"/>
      </w:pPr>
    </w:lvl>
    <w:lvl w:ilvl="8" w:tplc="0407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 w15:restartNumberingAfterBreak="0">
    <w:nsid w:val="54C96234"/>
    <w:multiLevelType w:val="multilevel"/>
    <w:tmpl w:val="079EB0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4CC55A8"/>
    <w:multiLevelType w:val="hybridMultilevel"/>
    <w:tmpl w:val="4ECAFF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3CD8"/>
    <w:multiLevelType w:val="multilevel"/>
    <w:tmpl w:val="A87C20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AD1205"/>
    <w:multiLevelType w:val="multilevel"/>
    <w:tmpl w:val="2038892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5E8608B1"/>
    <w:multiLevelType w:val="multilevel"/>
    <w:tmpl w:val="93EA214A"/>
    <w:lvl w:ilvl="0">
      <w:start w:val="1"/>
      <w:numFmt w:val="decimal"/>
      <w:pStyle w:val="1num"/>
      <w:lvlText w:val="%1."/>
      <w:lvlJc w:val="left"/>
      <w:pPr>
        <w:ind w:left="360" w:hanging="360"/>
      </w:pPr>
    </w:lvl>
    <w:lvl w:ilvl="1">
      <w:start w:val="1"/>
      <w:numFmt w:val="decimal"/>
      <w:pStyle w:val="2num"/>
      <w:lvlText w:val="%1.%2."/>
      <w:lvlJc w:val="left"/>
      <w:pPr>
        <w:ind w:left="792" w:hanging="432"/>
      </w:pPr>
    </w:lvl>
    <w:lvl w:ilvl="2">
      <w:start w:val="1"/>
      <w:numFmt w:val="decimal"/>
      <w:pStyle w:val="3num"/>
      <w:lvlText w:val="%1.%2.%3."/>
      <w:lvlJc w:val="left"/>
      <w:pPr>
        <w:ind w:left="1224" w:hanging="504"/>
      </w:pPr>
    </w:lvl>
    <w:lvl w:ilvl="3">
      <w:start w:val="1"/>
      <w:numFmt w:val="decimal"/>
      <w:pStyle w:val="4num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DC53FC"/>
    <w:multiLevelType w:val="hybridMultilevel"/>
    <w:tmpl w:val="40E898A8"/>
    <w:lvl w:ilvl="0" w:tplc="0E460A1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F356C9"/>
    <w:multiLevelType w:val="multilevel"/>
    <w:tmpl w:val="D6A4DC86"/>
    <w:lvl w:ilvl="0">
      <w:start w:val="1"/>
      <w:numFmt w:val="decimal"/>
      <w:lvlText w:val="%1."/>
      <w:lvlJc w:val="left"/>
      <w:pPr>
        <w:ind w:left="924" w:hanging="357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28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38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9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3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80" w:hanging="357"/>
      </w:pPr>
      <w:rPr>
        <w:rFonts w:hint="default"/>
      </w:rPr>
    </w:lvl>
  </w:abstractNum>
  <w:abstractNum w:abstractNumId="24" w15:restartNumberingAfterBreak="0">
    <w:nsid w:val="663301B7"/>
    <w:multiLevelType w:val="hybridMultilevel"/>
    <w:tmpl w:val="41F81FD8"/>
    <w:lvl w:ilvl="0" w:tplc="6E72823A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F398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F36F11"/>
    <w:multiLevelType w:val="hybridMultilevel"/>
    <w:tmpl w:val="7BF83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C23A32"/>
    <w:multiLevelType w:val="hybridMultilevel"/>
    <w:tmpl w:val="A198BA10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 w:tentative="1">
      <w:start w:val="1"/>
      <w:numFmt w:val="lowerLetter"/>
      <w:lvlText w:val="%2."/>
      <w:lvlJc w:val="left"/>
      <w:pPr>
        <w:ind w:left="3600" w:hanging="360"/>
      </w:pPr>
    </w:lvl>
    <w:lvl w:ilvl="2" w:tplc="0407001B" w:tentative="1">
      <w:start w:val="1"/>
      <w:numFmt w:val="lowerRoman"/>
      <w:lvlText w:val="%3."/>
      <w:lvlJc w:val="right"/>
      <w:pPr>
        <w:ind w:left="4320" w:hanging="180"/>
      </w:pPr>
    </w:lvl>
    <w:lvl w:ilvl="3" w:tplc="0407000F" w:tentative="1">
      <w:start w:val="1"/>
      <w:numFmt w:val="decimal"/>
      <w:lvlText w:val="%4."/>
      <w:lvlJc w:val="left"/>
      <w:pPr>
        <w:ind w:left="5040" w:hanging="360"/>
      </w:pPr>
    </w:lvl>
    <w:lvl w:ilvl="4" w:tplc="04070019" w:tentative="1">
      <w:start w:val="1"/>
      <w:numFmt w:val="lowerLetter"/>
      <w:lvlText w:val="%5."/>
      <w:lvlJc w:val="left"/>
      <w:pPr>
        <w:ind w:left="5760" w:hanging="360"/>
      </w:pPr>
    </w:lvl>
    <w:lvl w:ilvl="5" w:tplc="0407001B" w:tentative="1">
      <w:start w:val="1"/>
      <w:numFmt w:val="lowerRoman"/>
      <w:lvlText w:val="%6."/>
      <w:lvlJc w:val="right"/>
      <w:pPr>
        <w:ind w:left="6480" w:hanging="180"/>
      </w:pPr>
    </w:lvl>
    <w:lvl w:ilvl="6" w:tplc="0407000F" w:tentative="1">
      <w:start w:val="1"/>
      <w:numFmt w:val="decimal"/>
      <w:lvlText w:val="%7."/>
      <w:lvlJc w:val="left"/>
      <w:pPr>
        <w:ind w:left="7200" w:hanging="360"/>
      </w:pPr>
    </w:lvl>
    <w:lvl w:ilvl="7" w:tplc="04070019" w:tentative="1">
      <w:start w:val="1"/>
      <w:numFmt w:val="lowerLetter"/>
      <w:lvlText w:val="%8."/>
      <w:lvlJc w:val="left"/>
      <w:pPr>
        <w:ind w:left="7920" w:hanging="360"/>
      </w:pPr>
    </w:lvl>
    <w:lvl w:ilvl="8" w:tplc="0407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7ABC5333"/>
    <w:multiLevelType w:val="multilevel"/>
    <w:tmpl w:val="DB7013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4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4"/>
    <w:lvlOverride w:ilvl="0">
      <w:startOverride w:val="1"/>
    </w:lvlOverride>
  </w:num>
  <w:num w:numId="8">
    <w:abstractNumId w:val="22"/>
  </w:num>
  <w:num w:numId="9">
    <w:abstractNumId w:val="25"/>
  </w:num>
  <w:num w:numId="10">
    <w:abstractNumId w:val="23"/>
  </w:num>
  <w:num w:numId="11">
    <w:abstractNumId w:val="9"/>
  </w:num>
  <w:num w:numId="12">
    <w:abstractNumId w:val="6"/>
  </w:num>
  <w:num w:numId="13">
    <w:abstractNumId w:val="15"/>
  </w:num>
  <w:num w:numId="14">
    <w:abstractNumId w:val="11"/>
  </w:num>
  <w:num w:numId="15">
    <w:abstractNumId w:val="19"/>
  </w:num>
  <w:num w:numId="16">
    <w:abstractNumId w:val="14"/>
  </w:num>
  <w:num w:numId="17">
    <w:abstractNumId w:val="10"/>
  </w:num>
  <w:num w:numId="18">
    <w:abstractNumId w:val="3"/>
  </w:num>
  <w:num w:numId="19">
    <w:abstractNumId w:val="20"/>
  </w:num>
  <w:num w:numId="20">
    <w:abstractNumId w:val="12"/>
  </w:num>
  <w:num w:numId="21">
    <w:abstractNumId w:val="16"/>
  </w:num>
  <w:num w:numId="22">
    <w:abstractNumId w:val="1"/>
  </w:num>
  <w:num w:numId="23">
    <w:abstractNumId w:val="5"/>
  </w:num>
  <w:num w:numId="24">
    <w:abstractNumId w:val="28"/>
  </w:num>
  <w:num w:numId="25">
    <w:abstractNumId w:val="13"/>
  </w:num>
  <w:num w:numId="26">
    <w:abstractNumId w:val="8"/>
  </w:num>
  <w:num w:numId="27">
    <w:abstractNumId w:val="26"/>
  </w:num>
  <w:num w:numId="28">
    <w:abstractNumId w:val="7"/>
  </w:num>
  <w:num w:numId="29">
    <w:abstractNumId w:val="1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868"/>
    <w:rsid w:val="0001719A"/>
    <w:rsid w:val="00056E30"/>
    <w:rsid w:val="000C6AF0"/>
    <w:rsid w:val="000C7602"/>
    <w:rsid w:val="000D7C39"/>
    <w:rsid w:val="000F7760"/>
    <w:rsid w:val="001009F7"/>
    <w:rsid w:val="00122C83"/>
    <w:rsid w:val="001311B5"/>
    <w:rsid w:val="0014148A"/>
    <w:rsid w:val="001A6604"/>
    <w:rsid w:val="001C2868"/>
    <w:rsid w:val="001E5F02"/>
    <w:rsid w:val="001F1B5D"/>
    <w:rsid w:val="002320B3"/>
    <w:rsid w:val="00291889"/>
    <w:rsid w:val="00291DA2"/>
    <w:rsid w:val="00332A1A"/>
    <w:rsid w:val="003C37D9"/>
    <w:rsid w:val="004703BE"/>
    <w:rsid w:val="004707C2"/>
    <w:rsid w:val="004C60E7"/>
    <w:rsid w:val="00514F6E"/>
    <w:rsid w:val="006155FC"/>
    <w:rsid w:val="006D2D06"/>
    <w:rsid w:val="007764D1"/>
    <w:rsid w:val="00784A9C"/>
    <w:rsid w:val="00796A95"/>
    <w:rsid w:val="007A7F85"/>
    <w:rsid w:val="00850550"/>
    <w:rsid w:val="008B6080"/>
    <w:rsid w:val="008C6BFA"/>
    <w:rsid w:val="008C7C79"/>
    <w:rsid w:val="008D0063"/>
    <w:rsid w:val="0090749F"/>
    <w:rsid w:val="00994FD3"/>
    <w:rsid w:val="00996B0E"/>
    <w:rsid w:val="009B3FD6"/>
    <w:rsid w:val="009C55AE"/>
    <w:rsid w:val="009D1E6F"/>
    <w:rsid w:val="009F401B"/>
    <w:rsid w:val="00A21069"/>
    <w:rsid w:val="00A73AC5"/>
    <w:rsid w:val="00A8103A"/>
    <w:rsid w:val="00AC2817"/>
    <w:rsid w:val="00AF08B0"/>
    <w:rsid w:val="00C03758"/>
    <w:rsid w:val="00C40A34"/>
    <w:rsid w:val="00C54A16"/>
    <w:rsid w:val="00C706A4"/>
    <w:rsid w:val="00C90E20"/>
    <w:rsid w:val="00CA1A09"/>
    <w:rsid w:val="00CB4278"/>
    <w:rsid w:val="00CD0341"/>
    <w:rsid w:val="00D4599B"/>
    <w:rsid w:val="00D62B83"/>
    <w:rsid w:val="00DB5A1F"/>
    <w:rsid w:val="00DC4E59"/>
    <w:rsid w:val="00DD1981"/>
    <w:rsid w:val="00DF5A90"/>
    <w:rsid w:val="00E350B7"/>
    <w:rsid w:val="00E71776"/>
    <w:rsid w:val="00EA6ED6"/>
    <w:rsid w:val="00F17439"/>
    <w:rsid w:val="00F46C8B"/>
    <w:rsid w:val="00F8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01DC3"/>
  <w15:chartTrackingRefBased/>
  <w15:docId w15:val="{D18292EC-D49F-4639-8771-AE7A209D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F5A90"/>
    <w:pPr>
      <w:spacing w:after="120"/>
    </w:pPr>
    <w:rPr>
      <w:rFonts w:ascii="Trebuchet MS" w:hAnsi="Trebuchet MS"/>
    </w:rPr>
  </w:style>
  <w:style w:type="paragraph" w:styleId="berschrift1">
    <w:name w:val="heading 1"/>
    <w:aliases w:val="Ü1"/>
    <w:basedOn w:val="Standard"/>
    <w:next w:val="Standard"/>
    <w:link w:val="berschrift1Zchn"/>
    <w:uiPriority w:val="9"/>
    <w:qFormat/>
    <w:rsid w:val="000C6AF0"/>
    <w:pPr>
      <w:keepNext/>
      <w:keepLines/>
      <w:spacing w:before="240" w:line="360" w:lineRule="auto"/>
      <w:outlineLvl w:val="0"/>
    </w:pPr>
    <w:rPr>
      <w:rFonts w:eastAsiaTheme="majorEastAsia" w:cstheme="majorBidi"/>
      <w:color w:val="757575" w:themeColor="text2"/>
      <w:sz w:val="40"/>
      <w:szCs w:val="40"/>
    </w:rPr>
  </w:style>
  <w:style w:type="paragraph" w:styleId="berschrift2">
    <w:name w:val="heading 2"/>
    <w:aliases w:val="Ü2"/>
    <w:basedOn w:val="Standard"/>
    <w:next w:val="Standard"/>
    <w:link w:val="berschrift2Zchn"/>
    <w:uiPriority w:val="10"/>
    <w:qFormat/>
    <w:rsid w:val="000C6AF0"/>
    <w:pPr>
      <w:keepNext/>
      <w:keepLines/>
      <w:spacing w:before="240" w:after="0" w:line="360" w:lineRule="auto"/>
      <w:outlineLvl w:val="1"/>
    </w:pPr>
    <w:rPr>
      <w:rFonts w:eastAsiaTheme="majorEastAsia" w:cstheme="majorBidi"/>
      <w:color w:val="757575" w:themeColor="text2"/>
      <w:sz w:val="32"/>
      <w:szCs w:val="32"/>
    </w:rPr>
  </w:style>
  <w:style w:type="paragraph" w:styleId="berschrift3">
    <w:name w:val="heading 3"/>
    <w:aliases w:val="Ü3"/>
    <w:basedOn w:val="Standard"/>
    <w:next w:val="Standard"/>
    <w:link w:val="berschrift3Zchn"/>
    <w:uiPriority w:val="11"/>
    <w:qFormat/>
    <w:rsid w:val="000C6AF0"/>
    <w:pPr>
      <w:keepNext/>
      <w:keepLines/>
      <w:spacing w:before="40" w:after="0" w:line="360" w:lineRule="auto"/>
      <w:outlineLvl w:val="2"/>
    </w:pPr>
    <w:rPr>
      <w:rFonts w:eastAsiaTheme="majorEastAsia" w:cstheme="majorBidi"/>
      <w:color w:val="757575" w:themeColor="text2"/>
      <w:sz w:val="28"/>
      <w:szCs w:val="28"/>
    </w:rPr>
  </w:style>
  <w:style w:type="paragraph" w:styleId="berschrift4">
    <w:name w:val="heading 4"/>
    <w:aliases w:val="Ü4"/>
    <w:basedOn w:val="Standard"/>
    <w:next w:val="Standard"/>
    <w:link w:val="berschrift4Zchn"/>
    <w:uiPriority w:val="12"/>
    <w:qFormat/>
    <w:rsid w:val="000C6AF0"/>
    <w:pPr>
      <w:keepNext/>
      <w:keepLines/>
      <w:spacing w:before="40" w:after="0" w:line="276" w:lineRule="auto"/>
      <w:outlineLvl w:val="3"/>
    </w:pPr>
    <w:rPr>
      <w:rFonts w:eastAsiaTheme="majorEastAsia" w:cstheme="majorBidi"/>
      <w:color w:val="757575" w:themeColor="text2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D3"/>
  </w:style>
  <w:style w:type="paragraph" w:styleId="Fuzeile">
    <w:name w:val="footer"/>
    <w:basedOn w:val="Standard"/>
    <w:link w:val="FuzeileZchn"/>
    <w:uiPriority w:val="99"/>
    <w:unhideWhenUsed/>
    <w:rsid w:val="00994F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D3"/>
  </w:style>
  <w:style w:type="character" w:styleId="Platzhaltertext">
    <w:name w:val="Placeholder Text"/>
    <w:basedOn w:val="Absatz-Standardschriftart"/>
    <w:uiPriority w:val="99"/>
    <w:semiHidden/>
    <w:rsid w:val="00994FD3"/>
    <w:rPr>
      <w:color w:val="808080"/>
    </w:rPr>
  </w:style>
  <w:style w:type="paragraph" w:styleId="Titel">
    <w:name w:val="Title"/>
    <w:basedOn w:val="Standard"/>
    <w:next w:val="Standard"/>
    <w:link w:val="TitelZchn"/>
    <w:uiPriority w:val="1"/>
    <w:qFormat/>
    <w:rsid w:val="001311B5"/>
    <w:pPr>
      <w:spacing w:after="0" w:line="240" w:lineRule="auto"/>
      <w:contextualSpacing/>
    </w:pPr>
    <w:rPr>
      <w:rFonts w:eastAsiaTheme="majorEastAsia" w:cstheme="majorBidi"/>
      <w:color w:val="757575" w:themeColor="text2"/>
      <w:spacing w:val="-10"/>
      <w:kern w:val="28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"/>
    <w:rsid w:val="001311B5"/>
    <w:rPr>
      <w:rFonts w:ascii="Trebuchet MS" w:eastAsiaTheme="majorEastAsia" w:hAnsi="Trebuchet MS" w:cstheme="majorBidi"/>
      <w:color w:val="757575" w:themeColor="text2"/>
      <w:spacing w:val="-10"/>
      <w:kern w:val="28"/>
      <w:sz w:val="96"/>
      <w:szCs w:val="96"/>
    </w:rPr>
  </w:style>
  <w:style w:type="character" w:customStyle="1" w:styleId="berschrift1Zchn">
    <w:name w:val="Überschrift 1 Zchn"/>
    <w:aliases w:val="Ü1 Zchn"/>
    <w:basedOn w:val="Absatz-Standardschriftart"/>
    <w:link w:val="berschrift1"/>
    <w:uiPriority w:val="9"/>
    <w:rsid w:val="000C6AF0"/>
    <w:rPr>
      <w:rFonts w:ascii="Trebuchet MS" w:eastAsiaTheme="majorEastAsia" w:hAnsi="Trebuchet MS" w:cstheme="majorBidi"/>
      <w:color w:val="757575" w:themeColor="text2"/>
      <w:sz w:val="40"/>
      <w:szCs w:val="40"/>
    </w:rPr>
  </w:style>
  <w:style w:type="character" w:customStyle="1" w:styleId="berschrift2Zchn">
    <w:name w:val="Überschrift 2 Zchn"/>
    <w:aliases w:val="Ü2 Zchn"/>
    <w:basedOn w:val="Absatz-Standardschriftart"/>
    <w:link w:val="berschrift2"/>
    <w:uiPriority w:val="10"/>
    <w:rsid w:val="0090749F"/>
    <w:rPr>
      <w:rFonts w:ascii="Trebuchet MS" w:eastAsiaTheme="majorEastAsia" w:hAnsi="Trebuchet MS" w:cstheme="majorBidi"/>
      <w:color w:val="757575" w:themeColor="text2"/>
      <w:sz w:val="32"/>
      <w:szCs w:val="32"/>
    </w:rPr>
  </w:style>
  <w:style w:type="character" w:customStyle="1" w:styleId="berschrift3Zchn">
    <w:name w:val="Überschrift 3 Zchn"/>
    <w:aliases w:val="Ü3 Zchn"/>
    <w:basedOn w:val="Absatz-Standardschriftart"/>
    <w:link w:val="berschrift3"/>
    <w:uiPriority w:val="11"/>
    <w:rsid w:val="0090749F"/>
    <w:rPr>
      <w:rFonts w:ascii="Trebuchet MS" w:eastAsiaTheme="majorEastAsia" w:hAnsi="Trebuchet MS" w:cstheme="majorBidi"/>
      <w:color w:val="757575" w:themeColor="text2"/>
      <w:sz w:val="28"/>
      <w:szCs w:val="28"/>
    </w:rPr>
  </w:style>
  <w:style w:type="character" w:customStyle="1" w:styleId="berschrift4Zchn">
    <w:name w:val="Überschrift 4 Zchn"/>
    <w:aliases w:val="Ü4 Zchn"/>
    <w:basedOn w:val="Absatz-Standardschriftart"/>
    <w:link w:val="berschrift4"/>
    <w:uiPriority w:val="12"/>
    <w:rsid w:val="0090749F"/>
    <w:rPr>
      <w:rFonts w:ascii="Trebuchet MS" w:eastAsiaTheme="majorEastAsia" w:hAnsi="Trebuchet MS" w:cstheme="majorBidi"/>
      <w:color w:val="757575" w:themeColor="text2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2"/>
    <w:qFormat/>
    <w:rsid w:val="001311B5"/>
    <w:pPr>
      <w:numPr>
        <w:ilvl w:val="1"/>
      </w:numPr>
    </w:pPr>
    <w:rPr>
      <w:rFonts w:eastAsiaTheme="minorEastAsia"/>
      <w:color w:val="C4C4C4" w:themeColor="accent6"/>
      <w:spacing w:val="15"/>
      <w:sz w:val="48"/>
      <w:szCs w:val="48"/>
    </w:rPr>
  </w:style>
  <w:style w:type="character" w:customStyle="1" w:styleId="UntertitelZchn">
    <w:name w:val="Untertitel Zchn"/>
    <w:basedOn w:val="Absatz-Standardschriftart"/>
    <w:link w:val="Untertitel"/>
    <w:uiPriority w:val="2"/>
    <w:rsid w:val="001311B5"/>
    <w:rPr>
      <w:rFonts w:ascii="Trebuchet MS" w:eastAsiaTheme="minorEastAsia" w:hAnsi="Trebuchet MS"/>
      <w:color w:val="C4C4C4" w:themeColor="accent6"/>
      <w:spacing w:val="15"/>
      <w:sz w:val="48"/>
      <w:szCs w:val="48"/>
    </w:rPr>
  </w:style>
  <w:style w:type="character" w:styleId="SchwacheHervorhebung">
    <w:name w:val="Subtle Emphasis"/>
    <w:basedOn w:val="Absatz-Standardschriftart"/>
    <w:uiPriority w:val="99"/>
    <w:semiHidden/>
    <w:rsid w:val="009F401B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99"/>
    <w:semiHidden/>
    <w:rsid w:val="009F401B"/>
    <w:rPr>
      <w:i/>
      <w:iCs/>
    </w:rPr>
  </w:style>
  <w:style w:type="paragraph" w:customStyle="1" w:styleId="1num">
    <w:name w:val="Ü1 num."/>
    <w:basedOn w:val="berschrift1"/>
    <w:next w:val="Standard"/>
    <w:uiPriority w:val="4"/>
    <w:qFormat/>
    <w:rsid w:val="00784A9C"/>
    <w:pPr>
      <w:numPr>
        <w:numId w:val="30"/>
      </w:numPr>
      <w:jc w:val="both"/>
    </w:pPr>
  </w:style>
  <w:style w:type="paragraph" w:customStyle="1" w:styleId="2num">
    <w:name w:val="Ü2 num."/>
    <w:basedOn w:val="berschrift2"/>
    <w:next w:val="Standard"/>
    <w:uiPriority w:val="5"/>
    <w:qFormat/>
    <w:rsid w:val="00784A9C"/>
    <w:pPr>
      <w:numPr>
        <w:ilvl w:val="1"/>
        <w:numId w:val="30"/>
      </w:numPr>
      <w:jc w:val="both"/>
    </w:pPr>
  </w:style>
  <w:style w:type="paragraph" w:customStyle="1" w:styleId="3num">
    <w:name w:val="Ü3 num."/>
    <w:basedOn w:val="berschrift3"/>
    <w:next w:val="Standard"/>
    <w:uiPriority w:val="6"/>
    <w:qFormat/>
    <w:rsid w:val="00784A9C"/>
    <w:pPr>
      <w:numPr>
        <w:ilvl w:val="2"/>
        <w:numId w:val="30"/>
      </w:numPr>
      <w:jc w:val="both"/>
    </w:pPr>
  </w:style>
  <w:style w:type="paragraph" w:customStyle="1" w:styleId="4num">
    <w:name w:val="Ü4 num."/>
    <w:basedOn w:val="berschrift4"/>
    <w:next w:val="Standard"/>
    <w:uiPriority w:val="7"/>
    <w:qFormat/>
    <w:rsid w:val="00784A9C"/>
    <w:pPr>
      <w:numPr>
        <w:ilvl w:val="3"/>
        <w:numId w:val="30"/>
      </w:numPr>
      <w:spacing w:line="360" w:lineRule="auto"/>
      <w:jc w:val="both"/>
    </w:pPr>
  </w:style>
  <w:style w:type="paragraph" w:styleId="Listenabsatz">
    <w:name w:val="List Paragraph"/>
    <w:basedOn w:val="Standard"/>
    <w:uiPriority w:val="34"/>
    <w:qFormat/>
    <w:rsid w:val="000C6AF0"/>
    <w:pPr>
      <w:ind w:left="720"/>
      <w:contextualSpacing/>
    </w:pPr>
  </w:style>
  <w:style w:type="character" w:styleId="IntensiveHervorhebung">
    <w:name w:val="Intense Emphasis"/>
    <w:aliases w:val="Hervorheben"/>
    <w:basedOn w:val="Absatz-Standardschriftart"/>
    <w:uiPriority w:val="21"/>
    <w:qFormat/>
    <w:rsid w:val="0090749F"/>
    <w:rPr>
      <w:i/>
      <w:iCs/>
      <w:color w:val="2185C5" w:themeColor="accent5"/>
    </w:rPr>
  </w:style>
  <w:style w:type="paragraph" w:styleId="Zitat">
    <w:name w:val="Quote"/>
    <w:basedOn w:val="Standard"/>
    <w:next w:val="Standard"/>
    <w:link w:val="ZitatZchn"/>
    <w:uiPriority w:val="29"/>
    <w:qFormat/>
    <w:rsid w:val="0090749F"/>
    <w:pPr>
      <w:spacing w:before="200" w:after="160"/>
      <w:ind w:left="864" w:right="864"/>
      <w:jc w:val="center"/>
    </w:pPr>
    <w:rPr>
      <w:i/>
      <w:iCs/>
      <w:color w:val="FF5849" w:themeColor="accent4"/>
    </w:rPr>
  </w:style>
  <w:style w:type="character" w:customStyle="1" w:styleId="ZitatZchn">
    <w:name w:val="Zitat Zchn"/>
    <w:basedOn w:val="Absatz-Standardschriftart"/>
    <w:link w:val="Zitat"/>
    <w:uiPriority w:val="29"/>
    <w:rsid w:val="0090749F"/>
    <w:rPr>
      <w:rFonts w:ascii="Trebuchet MS" w:hAnsi="Trebuchet MS"/>
      <w:i/>
      <w:iCs/>
      <w:color w:val="FF5849" w:themeColor="accent4"/>
    </w:rPr>
  </w:style>
  <w:style w:type="paragraph" w:styleId="IntensivesZitat">
    <w:name w:val="Intense Quote"/>
    <w:basedOn w:val="Standard"/>
    <w:next w:val="Standard"/>
    <w:link w:val="IntensivesZitatZchn"/>
    <w:uiPriority w:val="99"/>
    <w:semiHidden/>
    <w:rsid w:val="0090749F"/>
    <w:pPr>
      <w:pBdr>
        <w:top w:val="single" w:sz="4" w:space="10" w:color="7ECEFD" w:themeColor="accent1"/>
        <w:bottom w:val="single" w:sz="4" w:space="10" w:color="7ECEFD" w:themeColor="accent1"/>
      </w:pBdr>
      <w:spacing w:before="360" w:after="360"/>
      <w:ind w:left="864" w:right="864"/>
      <w:jc w:val="center"/>
    </w:pPr>
    <w:rPr>
      <w:i/>
      <w:iCs/>
      <w:color w:val="7ECEF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semiHidden/>
    <w:rsid w:val="0090749F"/>
    <w:rPr>
      <w:rFonts w:ascii="Trebuchet MS" w:hAnsi="Trebuchet MS"/>
      <w:i/>
      <w:iCs/>
      <w:color w:val="7ECEFD" w:themeColor="accent1"/>
    </w:rPr>
  </w:style>
  <w:style w:type="character" w:styleId="SchwacherVerweis">
    <w:name w:val="Subtle Reference"/>
    <w:basedOn w:val="Absatz-Standardschriftart"/>
    <w:uiPriority w:val="99"/>
    <w:semiHidden/>
    <w:qFormat/>
    <w:rsid w:val="0090749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90749F"/>
    <w:rPr>
      <w:b/>
      <w:bCs/>
      <w:smallCaps/>
      <w:color w:val="5BFF48"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3FD6"/>
    <w:pPr>
      <w:spacing w:after="0" w:line="259" w:lineRule="auto"/>
      <w:outlineLvl w:val="9"/>
    </w:pPr>
    <w:rPr>
      <w:rFonts w:asciiTheme="majorHAnsi" w:hAnsiTheme="majorHAnsi"/>
      <w:color w:val="20A9FB" w:themeColor="accent1" w:themeShade="BF"/>
      <w:sz w:val="32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6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6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ropbox\IT%20Zeug\Design%20-%20Vorlagen\Fixed%20Univer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CBACA58B9B84F6698E74BA7A46062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247563-C980-4843-811C-84A3E7246773}"/>
      </w:docPartPr>
      <w:docPartBody>
        <w:p w:rsidR="0076585C" w:rsidRDefault="00D76E72">
          <w:pPr>
            <w:pStyle w:val="5CBACA58B9B84F6698E74BA7A460622A"/>
          </w:pPr>
          <w:r w:rsidRPr="00A86B7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E72"/>
    <w:rsid w:val="00112A66"/>
    <w:rsid w:val="0076585C"/>
    <w:rsid w:val="00D76E72"/>
    <w:rsid w:val="00E9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CBACA58B9B84F6698E74BA7A460622A">
    <w:name w:val="5CBACA58B9B84F6698E74BA7A46062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MAIN">
      <a:dk1>
        <a:sysClr val="windowText" lastClr="000000"/>
      </a:dk1>
      <a:lt1>
        <a:sysClr val="window" lastClr="FFFFFF"/>
      </a:lt1>
      <a:dk2>
        <a:srgbClr val="757575"/>
      </a:dk2>
      <a:lt2>
        <a:srgbClr val="DBDBDB"/>
      </a:lt2>
      <a:accent1>
        <a:srgbClr val="7ECEFD"/>
      </a:accent1>
      <a:accent2>
        <a:srgbClr val="FFCF41"/>
      </a:accent2>
      <a:accent3>
        <a:srgbClr val="9DFF6B"/>
      </a:accent3>
      <a:accent4>
        <a:srgbClr val="FF5849"/>
      </a:accent4>
      <a:accent5>
        <a:srgbClr val="2185C5"/>
      </a:accent5>
      <a:accent6>
        <a:srgbClr val="C4C4C4"/>
      </a:accent6>
      <a:hlink>
        <a:srgbClr val="FF9715"/>
      </a:hlink>
      <a:folHlink>
        <a:srgbClr val="75757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7F5373-2BAC-40FD-8371-6E6567D1F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Fixed Universal.dotx</Template>
  <TotalTime>0</TotalTime>
  <Pages>3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Nordwind Tool - Dokumentation</dc:title>
  <dc:subject/>
  <dc:creator>Julian Krieger</dc:creator>
  <cp:keywords/>
  <dc:description/>
  <cp:lastModifiedBy>Julian Krieger</cp:lastModifiedBy>
  <cp:revision>4</cp:revision>
  <dcterms:created xsi:type="dcterms:W3CDTF">2019-10-15T22:38:00Z</dcterms:created>
  <dcterms:modified xsi:type="dcterms:W3CDTF">2019-10-16T16:16:00Z</dcterms:modified>
</cp:coreProperties>
</file>